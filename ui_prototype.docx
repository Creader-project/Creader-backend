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Site map for Reader</w:t>
      </w:r>
      <w:r>
        <w:br/>
      </w:r>
      <w:r>
        <w:rPr/>
        <w:t xml:space="preserve">Site map for Author</w:t>
      </w:r>
      <w:r>
        <w:br/>
      </w:r>
      <w:r>
        <w:rPr/>
        <w:t xml:space="preserve">Home</w:t>
      </w:r>
      <w:r>
        <w:br/>
      </w:r>
      <w:r>
        <w:rPr/>
        <w:t xml:space="preserve">Login</w:t>
      </w:r>
      <w:r>
        <w:br/>
      </w:r>
      <w:r>
        <w:rPr/>
        <w:t xml:space="preserve">Sign up</w:t>
      </w:r>
      <w:r>
        <w:br/>
      </w:r>
      <w:r>
        <w:rPr/>
        <w:t xml:space="preserve">Login v2</w:t>
      </w:r>
      <w:r>
        <w:br/>
      </w:r>
      <w:r>
        <w:rPr/>
        <w:t xml:space="preserve">category page</w:t>
      </w:r>
      <w:r>
        <w:br/>
      </w:r>
      <w:r>
        <w:rPr/>
        <w:t xml:space="preserve">Author hub home</w:t>
      </w:r>
      <w:r>
        <w:br/>
      </w:r>
      <w:r>
        <w:rPr/>
        <w:t xml:space="preserve">Author hub reader data</w:t>
      </w:r>
      <w:r>
        <w:br/>
      </w:r>
      <w:r>
        <w:rPr/>
        <w:t xml:space="preserve">Author hub Story</w:t>
      </w:r>
      <w:r>
        <w:br/>
      </w:r>
      <w:r>
        <w:rPr/>
        <w:t xml:space="preserve">Author hub book listing</w:t>
      </w:r>
      <w:r>
        <w:br/>
      </w:r>
      <w:r>
        <w:rPr/>
        <w:t xml:space="preserve">Author hub book create</w:t>
      </w:r>
      <w:r>
        <w:br/>
      </w:r>
      <w:r>
        <w:rPr/>
        <w:t xml:space="preserve">Author hub book setting</w:t>
      </w:r>
      <w:r>
        <w:br/>
      </w:r>
      <w:r>
        <w:rPr/>
        <w:t xml:space="preserve">Author hub author setting</w:t>
      </w:r>
      <w:r>
        <w:br/>
      </w:r>
      <w:r>
        <w:rPr/>
        <w:t xml:space="preserve">Author hub chpater listing</w:t>
      </w:r>
      <w:r>
        <w:br/>
      </w:r>
      <w:r>
        <w:rPr/>
        <w:t xml:space="preserve">Author hub chpater create</w:t>
      </w:r>
      <w:r>
        <w:br/>
      </w:r>
      <w:r>
        <w:rPr/>
        <w:t xml:space="preserve">Author hub chpater view</w:t>
      </w:r>
      <w:r>
        <w:br/>
      </w:r>
      <w:r>
        <w:rPr/>
        <w:t xml:space="preserve">book page</w:t>
      </w:r>
      <w:r>
        <w:br/>
      </w:r>
      <w:r>
        <w:rPr/>
        <w:t xml:space="preserve">Order confirm</w:t>
      </w:r>
      <w:r>
        <w:br/>
      </w:r>
      <w:r>
        <w:rPr/>
        <w:t xml:space="preserve">Order success</w:t>
      </w:r>
      <w:r>
        <w:br/>
      </w:r>
      <w:r>
        <w:rPr/>
        <w:t xml:space="preserve">Chapter</w:t>
      </w:r>
      <w:r>
        <w:br/>
      </w:r>
      <w:r>
        <w:rPr/>
        <w:t xml:space="preserve">User page</w:t>
      </w:r>
      <w:r>
        <w:br/>
      </w:r>
      <w:r>
        <w:rPr/>
        <w:t xml:space="preserve">bookshelf</w:t>
      </w:r>
      <w:r>
        <w:br/>
      </w:r>
      <w:r>
        <w:rPr/>
        <w:t xml:space="preserve">user setting</w:t>
      </w:r>
    </w:p>
    <w:p>
      <w:pPr>
        <w:pStyle w:val="AxureHeading2"/>
        <w:keepNext/>
      </w:pPr>
      <w:r>
        <w:br w:type="page"/>
      </w:r>
      <w:r>
        <w:t xml:space="preserve">Site map for Reader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Site map for Author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124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924425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4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0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7813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714625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4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095625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5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3815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19087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1460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45770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48025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527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slider show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6232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3528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52437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4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9565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5908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Ranking change</w:t>
      </w:r>
    </w:p>
    <w:p>
      <w:pPr>
        <w:pStyle w:val="AxureHeading4"/>
        <w:keepNext/>
      </w:pPr>
      <w:r>
        <w:t xml:space="preserve">All time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12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Weekly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12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Monthly ranking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724025" cy="305752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12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257675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267450" cy="73152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13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Sign up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4257675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267450" cy="73152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13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v2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2428875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8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6858000" cy="455295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category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89610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9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876675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13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home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reader data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Story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listing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create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book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author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listing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Tab Panels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7660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67075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327660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create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Author hub chpater view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867275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book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448425" cy="73152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15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438525" cy="73152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1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1114425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4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019300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15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15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15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Order confirm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448425" cy="731520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15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3438525" cy="731520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15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1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16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16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Order success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592455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4505325" cy="731520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16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 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914900" cy="7315200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1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 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5419725" cy="731520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16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5419725" cy="73152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16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Items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39077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Indicator Dots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1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1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09600" cy="15240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1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Chapter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6858000" cy="6610350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4038600" cy="7315200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17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page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17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17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bookshelf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17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17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setting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</w:t>
      </w:r>
    </w:p>
    <w:p>
      <w:pPr>
        <w:pStyle w:val="AxureImageParagraph"/>
      </w:pPr>
      <w:r>
        <w:drawing>
          <wp:inline>
            <wp:extent cx="4410075" cy="731520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17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Basic"/>
        <w:keepNext/>
      </w:pPr>
      <w:r>
        <w:t xml:space="preserve">Landscape Tablet</w:t>
      </w:r>
    </w:p>
    <w:p>
      <w:pPr>
        <w:pStyle w:val="AxureImageParagraph"/>
      </w:pPr>
      <w:r>
        <w:drawing>
          <wp:inline>
            <wp:extent cx="2343150" cy="7315200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Rank board</w:t>
      </w:r>
      <w:r>
        <w:br/>
      </w:r>
      <w:r>
        <w:rPr/>
        <w:t xml:space="preserve">Header</w:t>
      </w:r>
      <w:r>
        <w:br/>
      </w:r>
      <w:r>
        <w:rPr/>
        <w:t xml:space="preserve">login header - reader</w:t>
      </w:r>
      <w:r>
        <w:br/>
      </w:r>
      <w:r>
        <w:rPr/>
        <w:t xml:space="preserve">login header (1)</w:t>
      </w:r>
      <w:r>
        <w:br/>
      </w:r>
      <w:r>
        <w:rPr/>
        <w:t xml:space="preserve">Person centre header</w:t>
      </w:r>
      <w:r>
        <w:br/>
      </w:r>
      <w:r>
        <w:rPr/>
        <w:t xml:space="preserve">Footer</w:t>
      </w:r>
      <w:r>
        <w:br/>
      </w:r>
      <w:r>
        <w:rPr/>
        <w:t xml:space="preserve">breadcrum user</w:t>
      </w:r>
      <w:r>
        <w:br/>
      </w:r>
      <w:r>
        <w:rPr/>
        <w:t xml:space="preserve">user centre menu</w:t>
      </w:r>
      <w:r>
        <w:br/>
      </w:r>
      <w:r>
        <w:rPr/>
        <w:t xml:space="preserve">Top up</w:t>
      </w:r>
      <w:r>
        <w:br/>
      </w:r>
      <w:r>
        <w:rPr/>
        <w:t xml:space="preserve">please login</w:t>
      </w:r>
    </w:p>
    <w:p>
      <w:pPr>
        <w:pStyle w:val="AxureHeading2"/>
        <w:keepNext/>
      </w:pPr>
      <w:r>
        <w:br w:type="page"/>
      </w:r>
      <w:r>
        <w:t xml:space="preserve">Rank board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1905000" cy="4019550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18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1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428625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header - reader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login header (1)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Person centre header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285750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Footer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6858000" cy="1066800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breadcrum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029075" cy="266700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18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centre menu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2238375" cy="5753100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18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Top up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914900" cy="7315200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18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please login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HeadingBasic"/>
        <w:keepNext/>
      </w:pPr>
      <w:r>
        <w:t xml:space="preserve">Large Display, Landscape Tablet</w:t>
      </w:r>
    </w:p>
    <w:p>
      <w:pPr>
        <w:pStyle w:val="AxureImageParagraph"/>
      </w:pPr>
      <w:r>
        <w:drawing>
          <wp:inline>
            <wp:extent cx="4086225" cy="5343525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19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34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01" Type="http://schemas.openxmlformats.org/officeDocument/2006/relationships/image" Target="AXU0.png" />
  <Relationship Id="rId_AXURE102" Type="http://schemas.openxmlformats.org/officeDocument/2006/relationships/image" Target="AXU1.png" />
  <Relationship Id="rId_AXURE103" Type="http://schemas.openxmlformats.org/officeDocument/2006/relationships/image" Target="AXU2.png" />
  <Relationship Id="rId_AXURE104" Type="http://schemas.openxmlformats.org/officeDocument/2006/relationships/image" Target="AXU3.png" />
  <Relationship Id="rId_AXURE105" Type="http://schemas.openxmlformats.org/officeDocument/2006/relationships/image" Target="AXU4.png" />
  <Relationship Id="rId_AXURE106" Type="http://schemas.openxmlformats.org/officeDocument/2006/relationships/image" Target="AXU5.png" />
  <Relationship Id="rId_AXURE107" Type="http://schemas.openxmlformats.org/officeDocument/2006/relationships/image" Target="AXU6.png" />
  <Relationship Id="rId_AXURE108" Type="http://schemas.openxmlformats.org/officeDocument/2006/relationships/image" Target="AXU7.png" />
  <Relationship Id="rId_AXURE109" Type="http://schemas.openxmlformats.org/officeDocument/2006/relationships/image" Target="AXU8.png" />
  <Relationship Id="rId_AXURE110" Type="http://schemas.openxmlformats.org/officeDocument/2006/relationships/image" Target="AXU9.png" />
  <Relationship Id="rId_AXURE111" Type="http://schemas.openxmlformats.org/officeDocument/2006/relationships/image" Target="AXU10.png" />
  <Relationship Id="rId_AXURE112" Type="http://schemas.openxmlformats.org/officeDocument/2006/relationships/image" Target="AXU11.png" />
  <Relationship Id="rId_AXURE113" Type="http://schemas.openxmlformats.org/officeDocument/2006/relationships/image" Target="AXU12.png" />
  <Relationship Id="rId_AXURE114" Type="http://schemas.openxmlformats.org/officeDocument/2006/relationships/image" Target="AXU13.png" />
  <Relationship Id="rId_AXURE115" Type="http://schemas.openxmlformats.org/officeDocument/2006/relationships/image" Target="AXU14.png" />
  <Relationship Id="rId_AXURE116" Type="http://schemas.openxmlformats.org/officeDocument/2006/relationships/image" Target="AXU15.png" />
  <Relationship Id="rId_AXURE117" Type="http://schemas.openxmlformats.org/officeDocument/2006/relationships/image" Target="AXU16.png" />
  <Relationship Id="rId_AXURE118" Type="http://schemas.openxmlformats.org/officeDocument/2006/relationships/image" Target="AXU17.png" />
  <Relationship Id="rId_AXURE119" Type="http://schemas.openxmlformats.org/officeDocument/2006/relationships/image" Target="AXU18.png" />
  <Relationship Id="rId_AXURE120" Type="http://schemas.openxmlformats.org/officeDocument/2006/relationships/image" Target="AXU19.png" />
  <Relationship Id="rId_AXURE121" Type="http://schemas.openxmlformats.org/officeDocument/2006/relationships/image" Target="AXU20.png" />
  <Relationship Id="rId_AXURE122" Type="http://schemas.openxmlformats.org/officeDocument/2006/relationships/image" Target="AXU21.png" />
  <Relationship Id="rId_AXURE123" Type="http://schemas.openxmlformats.org/officeDocument/2006/relationships/image" Target="AXU22.png" />
  <Relationship Id="rId_AXURE124" Type="http://schemas.openxmlformats.org/officeDocument/2006/relationships/image" Target="AXU23.png" />
  <Relationship Id="rId_AXURE125" Type="http://schemas.openxmlformats.org/officeDocument/2006/relationships/image" Target="AXU24.png" />
  <Relationship Id="rId_AXURE126" Type="http://schemas.openxmlformats.org/officeDocument/2006/relationships/image" Target="AXU25.png" />
  <Relationship Id="rId_AXURE127" Type="http://schemas.openxmlformats.org/officeDocument/2006/relationships/image" Target="AXU26.png" />
  <Relationship Id="rId_AXURE128" Type="http://schemas.openxmlformats.org/officeDocument/2006/relationships/image" Target="AXU27.png" />
  <Relationship Id="rId_AXURE129" Type="http://schemas.openxmlformats.org/officeDocument/2006/relationships/image" Target="AXU28.png" />
  <Relationship Id="rId_AXURE130" Type="http://schemas.openxmlformats.org/officeDocument/2006/relationships/image" Target="AXU29.png" />
  <Relationship Id="rId_AXURE131" Type="http://schemas.openxmlformats.org/officeDocument/2006/relationships/image" Target="AXU30.png" />
  <Relationship Id="rId_AXURE132" Type="http://schemas.openxmlformats.org/officeDocument/2006/relationships/image" Target="AXU31.png" />
  <Relationship Id="rId_AXURE133" Type="http://schemas.openxmlformats.org/officeDocument/2006/relationships/image" Target="AXU32.png" />
  <Relationship Id="rId_AXURE134" Type="http://schemas.openxmlformats.org/officeDocument/2006/relationships/image" Target="AXU33.png" />
  <Relationship Id="rId_AXURE135" Type="http://schemas.openxmlformats.org/officeDocument/2006/relationships/image" Target="AXU34.png" />
  <Relationship Id="rId_AXURE136" Type="http://schemas.openxmlformats.org/officeDocument/2006/relationships/image" Target="AXU35.png" />
  <Relationship Id="rId_AXURE137" Type="http://schemas.openxmlformats.org/officeDocument/2006/relationships/image" Target="AXU36.png" />
  <Relationship Id="rId_AXURE138" Type="http://schemas.openxmlformats.org/officeDocument/2006/relationships/image" Target="AXU37.png" />
  <Relationship Id="rId_AXURE139" Type="http://schemas.openxmlformats.org/officeDocument/2006/relationships/image" Target="AXU38.png" />
  <Relationship Id="rId_AXURE140" Type="http://schemas.openxmlformats.org/officeDocument/2006/relationships/image" Target="AXU39.png" />
  <Relationship Id="rId_AXURE141" Type="http://schemas.openxmlformats.org/officeDocument/2006/relationships/image" Target="AXU40.png" />
  <Relationship Id="rId_AXURE142" Type="http://schemas.openxmlformats.org/officeDocument/2006/relationships/image" Target="AXU41.png" />
  <Relationship Id="rId_AXURE143" Type="http://schemas.openxmlformats.org/officeDocument/2006/relationships/image" Target="AXU42.png" />
  <Relationship Id="rId_AXURE144" Type="http://schemas.openxmlformats.org/officeDocument/2006/relationships/image" Target="AXU43.png" />
  <Relationship Id="rId_AXURE145" Type="http://schemas.openxmlformats.org/officeDocument/2006/relationships/image" Target="AXU44.png" />
  <Relationship Id="rId_AXURE146" Type="http://schemas.openxmlformats.org/officeDocument/2006/relationships/image" Target="AXU45.png" />
  <Relationship Id="rId_AXURE147" Type="http://schemas.openxmlformats.org/officeDocument/2006/relationships/image" Target="AXU46.png" />
  <Relationship Id="rId_AXURE148" Type="http://schemas.openxmlformats.org/officeDocument/2006/relationships/image" Target="AXU47.png" />
  <Relationship Id="rId_AXURE149" Type="http://schemas.openxmlformats.org/officeDocument/2006/relationships/image" Target="AXU48.png" />
  <Relationship Id="rId_AXURE150" Type="http://schemas.openxmlformats.org/officeDocument/2006/relationships/image" Target="AXU49.png" />
  <Relationship Id="rId_AXURE151" Type="http://schemas.openxmlformats.org/officeDocument/2006/relationships/image" Target="AXU50.png" />
  <Relationship Id="rId_AXURE152" Type="http://schemas.openxmlformats.org/officeDocument/2006/relationships/image" Target="AXU51.png" />
  <Relationship Id="rId_AXURE153" Type="http://schemas.openxmlformats.org/officeDocument/2006/relationships/image" Target="AXU52.png" />
  <Relationship Id="rId_AXURE154" Type="http://schemas.openxmlformats.org/officeDocument/2006/relationships/image" Target="AXU53.png" />
  <Relationship Id="rId_AXURE155" Type="http://schemas.openxmlformats.org/officeDocument/2006/relationships/image" Target="AXU54.png" />
  <Relationship Id="rId_AXURE156" Type="http://schemas.openxmlformats.org/officeDocument/2006/relationships/image" Target="AXU55.png" />
  <Relationship Id="rId_AXURE157" Type="http://schemas.openxmlformats.org/officeDocument/2006/relationships/image" Target="AXU56.png" />
  <Relationship Id="rId_AXURE158" Type="http://schemas.openxmlformats.org/officeDocument/2006/relationships/image" Target="AXU57.png" />
  <Relationship Id="rId_AXURE159" Type="http://schemas.openxmlformats.org/officeDocument/2006/relationships/image" Target="AXU58.png" />
  <Relationship Id="rId_AXURE160" Type="http://schemas.openxmlformats.org/officeDocument/2006/relationships/image" Target="AXU59.png" />
  <Relationship Id="rId_AXURE161" Type="http://schemas.openxmlformats.org/officeDocument/2006/relationships/image" Target="AXU60.png" />
  <Relationship Id="rId_AXURE162" Type="http://schemas.openxmlformats.org/officeDocument/2006/relationships/image" Target="AXU61.png" />
  <Relationship Id="rId_AXURE163" Type="http://schemas.openxmlformats.org/officeDocument/2006/relationships/image" Target="AXU62.png" />
  <Relationship Id="rId_AXURE164" Type="http://schemas.openxmlformats.org/officeDocument/2006/relationships/image" Target="AXU63.png" />
  <Relationship Id="rId_AXURE165" Type="http://schemas.openxmlformats.org/officeDocument/2006/relationships/image" Target="AXU64.png" />
  <Relationship Id="rId_AXURE166" Type="http://schemas.openxmlformats.org/officeDocument/2006/relationships/image" Target="AXU65.png" />
  <Relationship Id="rId_AXURE167" Type="http://schemas.openxmlformats.org/officeDocument/2006/relationships/image" Target="AXU66.png" />
  <Relationship Id="rId_AXURE168" Type="http://schemas.openxmlformats.org/officeDocument/2006/relationships/image" Target="AXU67.png" />
  <Relationship Id="rId_AXURE169" Type="http://schemas.openxmlformats.org/officeDocument/2006/relationships/image" Target="AXU68.png" />
  <Relationship Id="rId_AXURE170" Type="http://schemas.openxmlformats.org/officeDocument/2006/relationships/image" Target="AXU69.png" />
  <Relationship Id="rId_AXURE171" Type="http://schemas.openxmlformats.org/officeDocument/2006/relationships/image" Target="AXU70.png" />
  <Relationship Id="rId_AXURE172" Type="http://schemas.openxmlformats.org/officeDocument/2006/relationships/image" Target="AXU71.png" />
  <Relationship Id="rId_AXURE173" Type="http://schemas.openxmlformats.org/officeDocument/2006/relationships/image" Target="AXU72.png" />
  <Relationship Id="rId_AXURE174" Type="http://schemas.openxmlformats.org/officeDocument/2006/relationships/image" Target="AXU73.png" />
  <Relationship Id="rId_AXURE175" Type="http://schemas.openxmlformats.org/officeDocument/2006/relationships/image" Target="AXU74.png" />
  <Relationship Id="rId_AXURE176" Type="http://schemas.openxmlformats.org/officeDocument/2006/relationships/image" Target="AXU75.png" />
  <Relationship Id="rId_AXURE177" Type="http://schemas.openxmlformats.org/officeDocument/2006/relationships/image" Target="AXU76.png" />
  <Relationship Id="rId_AXURE178" Type="http://schemas.openxmlformats.org/officeDocument/2006/relationships/image" Target="AXU77.png" />
  <Relationship Id="rId_AXURE179" Type="http://schemas.openxmlformats.org/officeDocument/2006/relationships/image" Target="AXU78.png" />
  <Relationship Id="rId_AXURE180" Type="http://schemas.openxmlformats.org/officeDocument/2006/relationships/image" Target="AXU79.png" />
  <Relationship Id="rId_AXURE181" Type="http://schemas.openxmlformats.org/officeDocument/2006/relationships/image" Target="AXU80.png" />
  <Relationship Id="rId_AXURE182" Type="http://schemas.openxmlformats.org/officeDocument/2006/relationships/image" Target="AXU81.png" />
  <Relationship Id="rId_AXURE183" Type="http://schemas.openxmlformats.org/officeDocument/2006/relationships/image" Target="AXU82.png" />
  <Relationship Id="rId_AXURE184" Type="http://schemas.openxmlformats.org/officeDocument/2006/relationships/image" Target="AXU83.png" />
  <Relationship Id="rId_AXURE185" Type="http://schemas.openxmlformats.org/officeDocument/2006/relationships/image" Target="AXU84.png" />
  <Relationship Id="rId_AXURE186" Type="http://schemas.openxmlformats.org/officeDocument/2006/relationships/image" Target="AXU85.png" />
  <Relationship Id="rId_AXURE187" Type="http://schemas.openxmlformats.org/officeDocument/2006/relationships/image" Target="AXU86.png" />
  <Relationship Id="rId_AXURE188" Type="http://schemas.openxmlformats.org/officeDocument/2006/relationships/image" Target="AXU87.png" />
  <Relationship Id="rId_AXURE189" Type="http://schemas.openxmlformats.org/officeDocument/2006/relationships/image" Target="AXU88.png" />
  <Relationship Id="rId_AXURE190" Type="http://schemas.openxmlformats.org/officeDocument/2006/relationships/image" Target="AXU89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